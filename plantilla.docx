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12091450"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C36C2">
                                      <w:rPr>
                                        <w:rStyle w:val="SubttuloCar"/>
                                        <w:sz w:val="32"/>
                                        <w:lang w:val="es-ES_tradnl"/>
                                      </w:rPr>
                                      <w:t>SCRIPTING</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8E20368" w:rsidR="006A69BA" w:rsidRPr="0071455A" w:rsidRDefault="00820D1C" w:rsidP="006A69BA">
                                    <w:pPr>
                                      <w:pStyle w:val="Sinespaciado"/>
                                      <w:rPr>
                                        <w:rStyle w:val="SubttuloCar"/>
                                        <w:sz w:val="15"/>
                                        <w:lang w:val="es-ES"/>
                                      </w:rPr>
                                    </w:pPr>
                                    <w:r>
                                      <w:rPr>
                                        <w:rStyle w:val="SubttuloCar"/>
                                        <w:sz w:val="15"/>
                                        <w:lang w:val="es-ES"/>
                                      </w:rPr>
                                      <w:t>CRISTIAN LAURENTIU SINDILA</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12091450"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C36C2">
                                <w:rPr>
                                  <w:rStyle w:val="SubttuloCar"/>
                                  <w:sz w:val="32"/>
                                  <w:lang w:val="es-ES_tradnl"/>
                                </w:rPr>
                                <w:t>SCRIPTING</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8E20368" w:rsidR="006A69BA" w:rsidRPr="0071455A" w:rsidRDefault="00820D1C" w:rsidP="006A69BA">
                              <w:pPr>
                                <w:pStyle w:val="Sinespaciado"/>
                                <w:rPr>
                                  <w:rStyle w:val="SubttuloCar"/>
                                  <w:sz w:val="15"/>
                                  <w:lang w:val="es-ES"/>
                                </w:rPr>
                              </w:pPr>
                              <w:r>
                                <w:rPr>
                                  <w:rStyle w:val="SubttuloCar"/>
                                  <w:sz w:val="15"/>
                                  <w:lang w:val="es-ES"/>
                                </w:rPr>
                                <w:t>CRISTIAN LAURENTIU SINDILA</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7930F063" w14:textId="5D081A59" w:rsidR="00010201"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26220791" w:history="1">
        <w:r w:rsidR="00010201" w:rsidRPr="00BC59BA">
          <w:rPr>
            <w:rStyle w:val="Hipervnculo"/>
            <w:noProof/>
          </w:rPr>
          <w:t>Autores</w:t>
        </w:r>
        <w:r w:rsidR="00010201">
          <w:rPr>
            <w:noProof/>
            <w:webHidden/>
          </w:rPr>
          <w:tab/>
        </w:r>
        <w:r w:rsidR="00010201">
          <w:rPr>
            <w:noProof/>
            <w:webHidden/>
          </w:rPr>
          <w:fldChar w:fldCharType="begin"/>
        </w:r>
        <w:r w:rsidR="00010201">
          <w:rPr>
            <w:noProof/>
            <w:webHidden/>
          </w:rPr>
          <w:instrText xml:space="preserve"> PAGEREF _Toc126220791 \h </w:instrText>
        </w:r>
        <w:r w:rsidR="00010201">
          <w:rPr>
            <w:noProof/>
            <w:webHidden/>
          </w:rPr>
        </w:r>
        <w:r w:rsidR="00010201">
          <w:rPr>
            <w:noProof/>
            <w:webHidden/>
          </w:rPr>
          <w:fldChar w:fldCharType="separate"/>
        </w:r>
        <w:r w:rsidR="00010201">
          <w:rPr>
            <w:noProof/>
            <w:webHidden/>
          </w:rPr>
          <w:t>2</w:t>
        </w:r>
        <w:r w:rsidR="00010201">
          <w:rPr>
            <w:noProof/>
            <w:webHidden/>
          </w:rPr>
          <w:fldChar w:fldCharType="end"/>
        </w:r>
      </w:hyperlink>
    </w:p>
    <w:p w14:paraId="6582F96D" w14:textId="07F1AB53" w:rsidR="00010201" w:rsidRDefault="00000000">
      <w:pPr>
        <w:pStyle w:val="TDC1"/>
        <w:tabs>
          <w:tab w:val="right" w:leader="underscore" w:pos="9730"/>
        </w:tabs>
        <w:rPr>
          <w:rFonts w:eastAsiaTheme="minorEastAsia"/>
          <w:b w:val="0"/>
          <w:bCs w:val="0"/>
          <w:noProof/>
          <w:color w:val="auto"/>
          <w:sz w:val="22"/>
          <w:szCs w:val="22"/>
          <w:lang w:val="es-ES" w:eastAsia="es-ES"/>
        </w:rPr>
      </w:pPr>
      <w:hyperlink w:anchor="_Toc126220792" w:history="1">
        <w:r w:rsidR="00010201" w:rsidRPr="00BC59BA">
          <w:rPr>
            <w:rStyle w:val="Hipervnculo"/>
            <w:noProof/>
          </w:rPr>
          <w:t>Descripción del Código</w:t>
        </w:r>
        <w:r w:rsidR="00010201">
          <w:rPr>
            <w:noProof/>
            <w:webHidden/>
          </w:rPr>
          <w:tab/>
        </w:r>
        <w:r w:rsidR="00010201">
          <w:rPr>
            <w:noProof/>
            <w:webHidden/>
          </w:rPr>
          <w:fldChar w:fldCharType="begin"/>
        </w:r>
        <w:r w:rsidR="00010201">
          <w:rPr>
            <w:noProof/>
            <w:webHidden/>
          </w:rPr>
          <w:instrText xml:space="preserve"> PAGEREF _Toc126220792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6CA7C75A" w14:textId="757692B1" w:rsidR="00010201" w:rsidRDefault="00000000">
      <w:pPr>
        <w:pStyle w:val="TDC2"/>
        <w:tabs>
          <w:tab w:val="right" w:leader="underscore" w:pos="9730"/>
        </w:tabs>
        <w:rPr>
          <w:rFonts w:eastAsiaTheme="minorEastAsia"/>
          <w:b w:val="0"/>
          <w:bCs w:val="0"/>
          <w:noProof/>
          <w:color w:val="auto"/>
          <w:lang w:val="es-ES" w:eastAsia="es-ES"/>
        </w:rPr>
      </w:pPr>
      <w:hyperlink w:anchor="_Toc126220793" w:history="1">
        <w:r w:rsidR="00010201" w:rsidRPr="00BC59BA">
          <w:rPr>
            <w:rStyle w:val="Hipervnculo"/>
            <w:noProof/>
          </w:rPr>
          <w:t>Diseño del Código</w:t>
        </w:r>
        <w:r w:rsidR="00010201">
          <w:rPr>
            <w:noProof/>
            <w:webHidden/>
          </w:rPr>
          <w:tab/>
        </w:r>
        <w:r w:rsidR="00010201">
          <w:rPr>
            <w:noProof/>
            <w:webHidden/>
          </w:rPr>
          <w:fldChar w:fldCharType="begin"/>
        </w:r>
        <w:r w:rsidR="00010201">
          <w:rPr>
            <w:noProof/>
            <w:webHidden/>
          </w:rPr>
          <w:instrText xml:space="preserve"> PAGEREF _Toc126220793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7B97B217" w14:textId="6364DDE6" w:rsidR="00010201" w:rsidRDefault="00000000">
      <w:pPr>
        <w:pStyle w:val="TDC2"/>
        <w:tabs>
          <w:tab w:val="right" w:leader="underscore" w:pos="9730"/>
        </w:tabs>
        <w:rPr>
          <w:rFonts w:eastAsiaTheme="minorEastAsia"/>
          <w:b w:val="0"/>
          <w:bCs w:val="0"/>
          <w:noProof/>
          <w:color w:val="auto"/>
          <w:lang w:val="es-ES" w:eastAsia="es-ES"/>
        </w:rPr>
      </w:pPr>
      <w:hyperlink w:anchor="_Toc126220794" w:history="1">
        <w:r w:rsidR="00010201" w:rsidRPr="00BC59BA">
          <w:rPr>
            <w:rStyle w:val="Hipervnculo"/>
            <w:noProof/>
          </w:rPr>
          <w:t>Casos de Prueba</w:t>
        </w:r>
        <w:r w:rsidR="00010201">
          <w:rPr>
            <w:noProof/>
            <w:webHidden/>
          </w:rPr>
          <w:tab/>
        </w:r>
        <w:r w:rsidR="00010201">
          <w:rPr>
            <w:noProof/>
            <w:webHidden/>
          </w:rPr>
          <w:fldChar w:fldCharType="begin"/>
        </w:r>
        <w:r w:rsidR="00010201">
          <w:rPr>
            <w:noProof/>
            <w:webHidden/>
          </w:rPr>
          <w:instrText xml:space="preserve"> PAGEREF _Toc126220794 \h </w:instrText>
        </w:r>
        <w:r w:rsidR="00010201">
          <w:rPr>
            <w:noProof/>
            <w:webHidden/>
          </w:rPr>
        </w:r>
        <w:r w:rsidR="00010201">
          <w:rPr>
            <w:noProof/>
            <w:webHidden/>
          </w:rPr>
          <w:fldChar w:fldCharType="separate"/>
        </w:r>
        <w:r w:rsidR="00010201">
          <w:rPr>
            <w:noProof/>
            <w:webHidden/>
          </w:rPr>
          <w:t>3</w:t>
        </w:r>
        <w:r w:rsidR="00010201">
          <w:rPr>
            <w:noProof/>
            <w:webHidden/>
          </w:rPr>
          <w:fldChar w:fldCharType="end"/>
        </w:r>
      </w:hyperlink>
    </w:p>
    <w:p w14:paraId="059819DD" w14:textId="6DE9C485" w:rsidR="00010201" w:rsidRDefault="00000000">
      <w:pPr>
        <w:pStyle w:val="TDC1"/>
        <w:tabs>
          <w:tab w:val="right" w:leader="underscore" w:pos="9730"/>
        </w:tabs>
        <w:rPr>
          <w:rFonts w:eastAsiaTheme="minorEastAsia"/>
          <w:b w:val="0"/>
          <w:bCs w:val="0"/>
          <w:noProof/>
          <w:color w:val="auto"/>
          <w:sz w:val="22"/>
          <w:szCs w:val="22"/>
          <w:lang w:val="es-ES" w:eastAsia="es-ES"/>
        </w:rPr>
      </w:pPr>
      <w:hyperlink w:anchor="_Toc126220795" w:history="1">
        <w:r w:rsidR="00010201" w:rsidRPr="00BC59BA">
          <w:rPr>
            <w:rStyle w:val="Hipervnculo"/>
            <w:noProof/>
          </w:rPr>
          <w:t>Comentarios Personales</w:t>
        </w:r>
        <w:r w:rsidR="00010201">
          <w:rPr>
            <w:noProof/>
            <w:webHidden/>
          </w:rPr>
          <w:tab/>
        </w:r>
        <w:r w:rsidR="00010201">
          <w:rPr>
            <w:noProof/>
            <w:webHidden/>
          </w:rPr>
          <w:fldChar w:fldCharType="begin"/>
        </w:r>
        <w:r w:rsidR="00010201">
          <w:rPr>
            <w:noProof/>
            <w:webHidden/>
          </w:rPr>
          <w:instrText xml:space="preserve"> PAGEREF _Toc126220795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3724F05A" w14:textId="1E8CD5B7" w:rsidR="00010201" w:rsidRDefault="00000000">
      <w:pPr>
        <w:pStyle w:val="TDC2"/>
        <w:tabs>
          <w:tab w:val="right" w:leader="underscore" w:pos="9730"/>
        </w:tabs>
        <w:rPr>
          <w:rFonts w:eastAsiaTheme="minorEastAsia"/>
          <w:b w:val="0"/>
          <w:bCs w:val="0"/>
          <w:noProof/>
          <w:color w:val="auto"/>
          <w:lang w:val="es-ES" w:eastAsia="es-ES"/>
        </w:rPr>
      </w:pPr>
      <w:hyperlink w:anchor="_Toc126220796" w:history="1">
        <w:r w:rsidR="00010201" w:rsidRPr="00BC59BA">
          <w:rPr>
            <w:rStyle w:val="Hipervnculo"/>
            <w:noProof/>
          </w:rPr>
          <w:t>Problemas Encontrados</w:t>
        </w:r>
        <w:r w:rsidR="00010201">
          <w:rPr>
            <w:noProof/>
            <w:webHidden/>
          </w:rPr>
          <w:tab/>
        </w:r>
        <w:r w:rsidR="00010201">
          <w:rPr>
            <w:noProof/>
            <w:webHidden/>
          </w:rPr>
          <w:fldChar w:fldCharType="begin"/>
        </w:r>
        <w:r w:rsidR="00010201">
          <w:rPr>
            <w:noProof/>
            <w:webHidden/>
          </w:rPr>
          <w:instrText xml:space="preserve"> PAGEREF _Toc126220796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1F2587F6" w14:textId="4F7DE15F" w:rsidR="00010201" w:rsidRDefault="00000000">
      <w:pPr>
        <w:pStyle w:val="TDC2"/>
        <w:tabs>
          <w:tab w:val="right" w:leader="underscore" w:pos="9730"/>
        </w:tabs>
        <w:rPr>
          <w:rFonts w:eastAsiaTheme="minorEastAsia"/>
          <w:b w:val="0"/>
          <w:bCs w:val="0"/>
          <w:noProof/>
          <w:color w:val="auto"/>
          <w:lang w:val="es-ES" w:eastAsia="es-ES"/>
        </w:rPr>
      </w:pPr>
      <w:hyperlink w:anchor="_Toc126220797" w:history="1">
        <w:r w:rsidR="00010201" w:rsidRPr="00BC59BA">
          <w:rPr>
            <w:rStyle w:val="Hipervnculo"/>
            <w:noProof/>
          </w:rPr>
          <w:t>Críticas Constructivas</w:t>
        </w:r>
        <w:r w:rsidR="00010201">
          <w:rPr>
            <w:noProof/>
            <w:webHidden/>
          </w:rPr>
          <w:tab/>
        </w:r>
        <w:r w:rsidR="00010201">
          <w:rPr>
            <w:noProof/>
            <w:webHidden/>
          </w:rPr>
          <w:fldChar w:fldCharType="begin"/>
        </w:r>
        <w:r w:rsidR="00010201">
          <w:rPr>
            <w:noProof/>
            <w:webHidden/>
          </w:rPr>
          <w:instrText xml:space="preserve"> PAGEREF _Toc126220797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7DDDA4FB" w14:textId="21C54320" w:rsidR="00010201" w:rsidRDefault="00000000">
      <w:pPr>
        <w:pStyle w:val="TDC2"/>
        <w:tabs>
          <w:tab w:val="right" w:leader="underscore" w:pos="9730"/>
        </w:tabs>
        <w:rPr>
          <w:rFonts w:eastAsiaTheme="minorEastAsia"/>
          <w:b w:val="0"/>
          <w:bCs w:val="0"/>
          <w:noProof/>
          <w:color w:val="auto"/>
          <w:lang w:val="es-ES" w:eastAsia="es-ES"/>
        </w:rPr>
      </w:pPr>
      <w:hyperlink w:anchor="_Toc126220798" w:history="1">
        <w:r w:rsidR="00010201" w:rsidRPr="00BC59BA">
          <w:rPr>
            <w:rStyle w:val="Hipervnculo"/>
            <w:noProof/>
          </w:rPr>
          <w:t>Propuesta De Mejoras</w:t>
        </w:r>
        <w:r w:rsidR="00010201">
          <w:rPr>
            <w:noProof/>
            <w:webHidden/>
          </w:rPr>
          <w:tab/>
        </w:r>
        <w:r w:rsidR="00010201">
          <w:rPr>
            <w:noProof/>
            <w:webHidden/>
          </w:rPr>
          <w:fldChar w:fldCharType="begin"/>
        </w:r>
        <w:r w:rsidR="00010201">
          <w:rPr>
            <w:noProof/>
            <w:webHidden/>
          </w:rPr>
          <w:instrText xml:space="preserve"> PAGEREF _Toc126220798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3B0F2F5D" w14:textId="34739122" w:rsidR="00010201" w:rsidRDefault="00000000">
      <w:pPr>
        <w:pStyle w:val="TDC2"/>
        <w:tabs>
          <w:tab w:val="right" w:leader="underscore" w:pos="9730"/>
        </w:tabs>
        <w:rPr>
          <w:rFonts w:eastAsiaTheme="minorEastAsia"/>
          <w:b w:val="0"/>
          <w:bCs w:val="0"/>
          <w:noProof/>
          <w:color w:val="auto"/>
          <w:lang w:val="es-ES" w:eastAsia="es-ES"/>
        </w:rPr>
      </w:pPr>
      <w:hyperlink w:anchor="_Toc126220799" w:history="1">
        <w:r w:rsidR="00010201" w:rsidRPr="00BC59BA">
          <w:rPr>
            <w:rStyle w:val="Hipervnculo"/>
            <w:noProof/>
          </w:rPr>
          <w:t>Evaluación Del Tiempo Dedicado</w:t>
        </w:r>
        <w:r w:rsidR="00010201">
          <w:rPr>
            <w:noProof/>
            <w:webHidden/>
          </w:rPr>
          <w:tab/>
        </w:r>
        <w:r w:rsidR="00010201">
          <w:rPr>
            <w:noProof/>
            <w:webHidden/>
          </w:rPr>
          <w:fldChar w:fldCharType="begin"/>
        </w:r>
        <w:r w:rsidR="00010201">
          <w:rPr>
            <w:noProof/>
            <w:webHidden/>
          </w:rPr>
          <w:instrText xml:space="preserve"> PAGEREF _Toc126220799 \h </w:instrText>
        </w:r>
        <w:r w:rsidR="00010201">
          <w:rPr>
            <w:noProof/>
            <w:webHidden/>
          </w:rPr>
        </w:r>
        <w:r w:rsidR="00010201">
          <w:rPr>
            <w:noProof/>
            <w:webHidden/>
          </w:rPr>
          <w:fldChar w:fldCharType="separate"/>
        </w:r>
        <w:r w:rsidR="00010201">
          <w:rPr>
            <w:noProof/>
            <w:webHidden/>
          </w:rPr>
          <w:t>4</w:t>
        </w:r>
        <w:r w:rsidR="00010201">
          <w:rPr>
            <w:noProof/>
            <w:webHidden/>
          </w:rPr>
          <w:fldChar w:fldCharType="end"/>
        </w:r>
      </w:hyperlink>
    </w:p>
    <w:p w14:paraId="2C127123" w14:textId="5098D821"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26220791"/>
      <w:r>
        <w:lastRenderedPageBreak/>
        <w:t>Autores</w:t>
      </w:r>
      <w:bookmarkEnd w:id="0"/>
      <w:bookmarkEnd w:id="1"/>
      <w:bookmarkEnd w:id="2"/>
      <w:bookmarkEnd w:id="3"/>
      <w:bookmarkEnd w:id="4"/>
    </w:p>
    <w:p w14:paraId="6816D0CB" w14:textId="77777777" w:rsidR="00820D1C" w:rsidRDefault="00820D1C">
      <w:pPr>
        <w:spacing w:before="0" w:after="0" w:line="240" w:lineRule="auto"/>
        <w:jc w:val="left"/>
        <w:rPr>
          <w:b/>
          <w:bCs/>
        </w:rPr>
      </w:pPr>
      <w:r>
        <w:rPr>
          <w:b/>
          <w:bCs/>
        </w:rPr>
        <w:t>CRISTIAN LAURENTIU SINDILA</w:t>
      </w:r>
    </w:p>
    <w:p w14:paraId="127790F1" w14:textId="77777777" w:rsidR="00820D1C" w:rsidRDefault="00820D1C">
      <w:pPr>
        <w:spacing w:before="0" w:after="0" w:line="240" w:lineRule="auto"/>
        <w:jc w:val="left"/>
        <w:rPr>
          <w:b/>
          <w:bCs/>
        </w:rPr>
      </w:pPr>
      <w:proofErr w:type="gramStart"/>
      <w:r>
        <w:rPr>
          <w:b/>
          <w:bCs/>
        </w:rPr>
        <w:t>NIE :</w:t>
      </w:r>
      <w:proofErr w:type="gramEnd"/>
      <w:r>
        <w:rPr>
          <w:b/>
          <w:bCs/>
        </w:rPr>
        <w:t xml:space="preserve"> Y0347100-K</w:t>
      </w:r>
    </w:p>
    <w:p w14:paraId="7E75FF8B" w14:textId="77777777" w:rsidR="00820D1C" w:rsidRDefault="00820D1C">
      <w:pPr>
        <w:spacing w:before="0" w:after="0" w:line="240" w:lineRule="auto"/>
        <w:jc w:val="left"/>
        <w:rPr>
          <w:b/>
          <w:bCs/>
        </w:rPr>
      </w:pPr>
      <w:r>
        <w:rPr>
          <w:b/>
          <w:bCs/>
        </w:rPr>
        <w:t>INGENIERÍA DE COMPUTADORES</w:t>
      </w:r>
    </w:p>
    <w:p w14:paraId="75FC75D3" w14:textId="22341DFC"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20BDE793" w14:textId="72A5AB9E" w:rsidR="003D214A" w:rsidRDefault="00996856" w:rsidP="00E927DE">
      <w:pPr>
        <w:pStyle w:val="Ttulo1"/>
      </w:pPr>
      <w:bookmarkStart w:id="5" w:name="_Toc126220792"/>
      <w:r>
        <w:lastRenderedPageBreak/>
        <w:t>Descripción del Código</w:t>
      </w:r>
      <w:bookmarkEnd w:id="5"/>
    </w:p>
    <w:p w14:paraId="524BB81F" w14:textId="77777777" w:rsidR="00E927DE" w:rsidRDefault="00E927DE" w:rsidP="00E927DE"/>
    <w:p w14:paraId="56D62381" w14:textId="77777777" w:rsidR="00E927DE" w:rsidRPr="00E927DE" w:rsidRDefault="00E927DE" w:rsidP="00E927DE"/>
    <w:p w14:paraId="4D411F5F" w14:textId="41029497" w:rsidR="00651B9B" w:rsidRDefault="00651B9B" w:rsidP="00F94257">
      <w:pPr>
        <w:pStyle w:val="Ttulo2"/>
      </w:pPr>
      <w:bookmarkStart w:id="6" w:name="_Toc126220793"/>
      <w:r>
        <w:t>Diseño del Código</w:t>
      </w:r>
      <w:bookmarkEnd w:id="6"/>
    </w:p>
    <w:p w14:paraId="6E425F2A" w14:textId="3251C17E" w:rsidR="00820D1C" w:rsidRDefault="00820D1C" w:rsidP="00820D1C">
      <w:pPr>
        <w:rPr>
          <w:b/>
          <w:bCs/>
        </w:rPr>
      </w:pPr>
      <w:r w:rsidRPr="00820D1C">
        <w:rPr>
          <w:b/>
          <w:bCs/>
        </w:rPr>
        <w:t xml:space="preserve">Diagrama UML: </w:t>
      </w:r>
    </w:p>
    <w:p w14:paraId="364D72CD" w14:textId="77777777" w:rsidR="00820D1C" w:rsidRPr="00820D1C" w:rsidRDefault="00820D1C" w:rsidP="00820D1C">
      <w:pPr>
        <w:rPr>
          <w:b/>
          <w:bCs/>
        </w:rPr>
      </w:pPr>
    </w:p>
    <w:p w14:paraId="1D7058A6" w14:textId="019183C8" w:rsidR="00820D1C" w:rsidRDefault="00820D1C" w:rsidP="00820D1C">
      <w:r>
        <w:rPr>
          <w:noProof/>
        </w:rPr>
        <w:drawing>
          <wp:inline distT="0" distB="0" distL="0" distR="0" wp14:anchorId="44D823FE" wp14:editId="158EBAB4">
            <wp:extent cx="6184900" cy="4638675"/>
            <wp:effectExtent l="0" t="0" r="6350" b="9525"/>
            <wp:docPr id="5186388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38835"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900" cy="4638675"/>
                    </a:xfrm>
                    <a:prstGeom prst="rect">
                      <a:avLst/>
                    </a:prstGeom>
                  </pic:spPr>
                </pic:pic>
              </a:graphicData>
            </a:graphic>
          </wp:inline>
        </w:drawing>
      </w:r>
    </w:p>
    <w:p w14:paraId="4C865DC8" w14:textId="59C89F51" w:rsidR="00820D1C" w:rsidRDefault="00820D1C">
      <w:pPr>
        <w:spacing w:before="0" w:after="0" w:line="240" w:lineRule="auto"/>
        <w:jc w:val="left"/>
      </w:pPr>
      <w:r>
        <w:br w:type="page"/>
      </w:r>
    </w:p>
    <w:p w14:paraId="0094C238" w14:textId="28BCE521" w:rsidR="00820D1C" w:rsidRDefault="00210B2E" w:rsidP="00E927DE">
      <w:pPr>
        <w:ind w:firstLine="708"/>
      </w:pPr>
      <w:r>
        <w:lastRenderedPageBreak/>
        <w:t>El objetivo principal</w:t>
      </w:r>
      <w:r w:rsidR="00820D1C">
        <w:t xml:space="preserve"> del script es buscar información referente a usuarios y realizará diferentes funcionalidades según </w:t>
      </w:r>
      <w:r>
        <w:t>el número y el tipo de</w:t>
      </w:r>
      <w:r w:rsidR="00820D1C">
        <w:t xml:space="preserve"> argumentos introducidos durante la llamada del script</w:t>
      </w:r>
      <w:r w:rsidR="00E927DE">
        <w:t>.</w:t>
      </w:r>
    </w:p>
    <w:p w14:paraId="612EC24C" w14:textId="7F0A4A9C" w:rsidR="00E927DE" w:rsidRPr="00E927DE" w:rsidRDefault="00E927DE" w:rsidP="00820D1C">
      <w:r>
        <w:tab/>
        <w:t>Antes de analizar los casos según el tipo de argumento introducido, se guardará la ubicación del archivo auth.log que ofrecerá la información de las conexiones de usuario en una variable, al igual que la ubicación del archivo en el que se guardará todos los mensajes que imprima por pantalla este script mediante un “</w:t>
      </w:r>
      <w:r>
        <w:rPr>
          <w:i/>
          <w:iCs/>
        </w:rPr>
        <w:t xml:space="preserve">sudo </w:t>
      </w:r>
      <w:proofErr w:type="spellStart"/>
      <w:r>
        <w:rPr>
          <w:i/>
          <w:iCs/>
        </w:rPr>
        <w:t>tee</w:t>
      </w:r>
      <w:proofErr w:type="spellEnd"/>
      <w:r>
        <w:rPr>
          <w:i/>
          <w:iCs/>
        </w:rPr>
        <w:t>”</w:t>
      </w:r>
      <w:r>
        <w:t xml:space="preserve"> (usando sudo ya que la ubicación en la que se requiere su guardado requiere ese nivel de permiso). También se guardan los valores de los diferentes </w:t>
      </w:r>
      <w:proofErr w:type="spellStart"/>
      <w:r>
        <w:t>exit</w:t>
      </w:r>
      <w:proofErr w:type="spellEnd"/>
      <w:r>
        <w:t xml:space="preserve"> que tendrá el script de forma más descriptiva. Posteriormente se imprimirá por pantalla mediante un </w:t>
      </w:r>
      <w:r>
        <w:rPr>
          <w:i/>
          <w:iCs/>
        </w:rPr>
        <w:t>echo</w:t>
      </w:r>
      <w:r>
        <w:t xml:space="preserve"> el usuario que ejecuta el script (</w:t>
      </w:r>
      <w:proofErr w:type="spellStart"/>
      <w:r>
        <w:rPr>
          <w:i/>
          <w:iCs/>
        </w:rPr>
        <w:t>whoami</w:t>
      </w:r>
      <w:proofErr w:type="spellEnd"/>
      <w:r>
        <w:rPr>
          <w:i/>
          <w:iCs/>
        </w:rPr>
        <w:t>)</w:t>
      </w:r>
      <w:r>
        <w:t>, la fecha y hora de ejecución (</w:t>
      </w:r>
      <w:r>
        <w:rPr>
          <w:i/>
          <w:iCs/>
        </w:rPr>
        <w:t xml:space="preserve">date) y </w:t>
      </w:r>
      <w:r>
        <w:t xml:space="preserve">la versión de </w:t>
      </w:r>
      <w:proofErr w:type="spellStart"/>
      <w:r>
        <w:t>bash</w:t>
      </w:r>
      <w:proofErr w:type="spellEnd"/>
      <w:r>
        <w:t xml:space="preserve"> usada ($BASH_VERSIÓN).</w:t>
      </w:r>
    </w:p>
    <w:p w14:paraId="2F51C851" w14:textId="143230FB" w:rsidR="00820D1C" w:rsidRDefault="00820D1C" w:rsidP="00820D1C">
      <w:pPr>
        <w:pStyle w:val="Prrafodelista"/>
        <w:numPr>
          <w:ilvl w:val="0"/>
          <w:numId w:val="13"/>
        </w:numPr>
      </w:pPr>
      <w:r>
        <w:t xml:space="preserve">Si no introducimos </w:t>
      </w:r>
      <w:r w:rsidRPr="00210B2E">
        <w:rPr>
          <w:b/>
          <w:bCs/>
        </w:rPr>
        <w:t>ningún argumento</w:t>
      </w:r>
      <w:r>
        <w:t>, aparecerá por pantalla un mensaje de ayuda del script que</w:t>
      </w:r>
      <w:r w:rsidR="00210B2E">
        <w:t xml:space="preserve"> mostrará de forma esquematizada el correcto uso de éste indicando los tipos de argumentos que acepta. En el código se realiza una llamada a una función llamada “</w:t>
      </w:r>
      <w:proofErr w:type="spellStart"/>
      <w:r w:rsidR="00210B2E" w:rsidRPr="00210B2E">
        <w:rPr>
          <w:i/>
          <w:iCs/>
        </w:rPr>
        <w:t>echoHelp</w:t>
      </w:r>
      <w:proofErr w:type="spellEnd"/>
      <w:r w:rsidR="00210B2E">
        <w:t xml:space="preserve">” que contiene el comando </w:t>
      </w:r>
      <w:r w:rsidR="00210B2E" w:rsidRPr="00210B2E">
        <w:rPr>
          <w:i/>
          <w:iCs/>
        </w:rPr>
        <w:t>echo</w:t>
      </w:r>
      <w:r w:rsidR="00210B2E">
        <w:t>, el cual imprime las instrucciones por pantalla.</w:t>
      </w:r>
    </w:p>
    <w:p w14:paraId="2BD1B454" w14:textId="44E59433" w:rsidR="00210B2E" w:rsidRDefault="00210B2E" w:rsidP="00820D1C">
      <w:pPr>
        <w:pStyle w:val="Prrafodelista"/>
        <w:numPr>
          <w:ilvl w:val="0"/>
          <w:numId w:val="13"/>
        </w:numPr>
      </w:pPr>
      <w:r>
        <w:t xml:space="preserve">Si introducimos </w:t>
      </w:r>
      <w:r w:rsidRPr="00210B2E">
        <w:rPr>
          <w:b/>
          <w:bCs/>
        </w:rPr>
        <w:t>un único argumento</w:t>
      </w:r>
      <w:r>
        <w:t xml:space="preserve"> tenemos varios casos según la comprobación de éste:</w:t>
      </w:r>
    </w:p>
    <w:p w14:paraId="3A2EFF15" w14:textId="77777777" w:rsidR="007567AE" w:rsidRDefault="00210B2E" w:rsidP="00210B2E">
      <w:pPr>
        <w:pStyle w:val="Prrafodelista"/>
        <w:numPr>
          <w:ilvl w:val="1"/>
          <w:numId w:val="13"/>
        </w:numPr>
      </w:pPr>
      <w:r>
        <w:t>Si el argumento es “</w:t>
      </w:r>
      <w:r w:rsidRPr="00210B2E">
        <w:rPr>
          <w:i/>
          <w:iCs/>
        </w:rPr>
        <w:t>—</w:t>
      </w:r>
      <w:proofErr w:type="spellStart"/>
      <w:r w:rsidRPr="00210B2E">
        <w:rPr>
          <w:i/>
          <w:iCs/>
        </w:rPr>
        <w:t>login</w:t>
      </w:r>
      <w:proofErr w:type="spellEnd"/>
      <w:r>
        <w:t>”, entonces se mostrará por pantalla</w:t>
      </w:r>
      <w:r w:rsidR="007567AE">
        <w:t>:</w:t>
      </w:r>
    </w:p>
    <w:p w14:paraId="78D07A17" w14:textId="13D739AB" w:rsidR="007567AE" w:rsidRDefault="007567AE" w:rsidP="007567AE">
      <w:pPr>
        <w:pStyle w:val="Prrafodelista"/>
        <w:numPr>
          <w:ilvl w:val="2"/>
          <w:numId w:val="13"/>
        </w:numPr>
      </w:pPr>
      <w:r w:rsidRPr="007567AE">
        <w:t xml:space="preserve">Las 5 últimas conexiones </w:t>
      </w:r>
      <w:r w:rsidRPr="007567AE">
        <w:rPr>
          <w:b/>
          <w:bCs/>
        </w:rPr>
        <w:t>remotas</w:t>
      </w:r>
      <w:r w:rsidRPr="007567AE">
        <w:t xml:space="preserve">. Para ello se hace uso del mandato </w:t>
      </w:r>
      <w:r w:rsidRPr="007567AE">
        <w:rPr>
          <w:i/>
          <w:iCs/>
        </w:rPr>
        <w:t>grep</w:t>
      </w:r>
      <w:r w:rsidRPr="007567AE">
        <w:t xml:space="preserve"> para filtrar todas aquellas líneas que concuerdan con la </w:t>
      </w:r>
      <w:r w:rsidRPr="007567AE">
        <w:rPr>
          <w:i/>
          <w:iCs/>
        </w:rPr>
        <w:t>expresión regular</w:t>
      </w:r>
      <w:r w:rsidRPr="007567AE">
        <w:t>, escrita en el código, en el directorio predeterminado establecido anteriormente (“</w:t>
      </w:r>
      <w:r w:rsidRPr="007567AE">
        <w:rPr>
          <w:i/>
          <w:iCs/>
        </w:rPr>
        <w:t>AUTH_LOG</w:t>
      </w:r>
      <w:r w:rsidRPr="007567AE">
        <w:t>”).</w:t>
      </w:r>
      <w:r>
        <w:t xml:space="preserve"> </w:t>
      </w:r>
      <w:r w:rsidRPr="007567AE">
        <w:t xml:space="preserve">La </w:t>
      </w:r>
      <w:r w:rsidR="007F6BFD" w:rsidRPr="007567AE">
        <w:t>expresión comienza</w:t>
      </w:r>
      <w:r w:rsidRPr="007567AE">
        <w:t xml:space="preserve"> por “</w:t>
      </w:r>
      <w:proofErr w:type="spellStart"/>
      <w:r w:rsidRPr="007567AE">
        <w:t>sshd</w:t>
      </w:r>
      <w:proofErr w:type="spellEnd"/>
      <w:r w:rsidRPr="007567AE">
        <w:t xml:space="preserve">” y </w:t>
      </w:r>
      <w:r>
        <w:t>termina con</w:t>
      </w:r>
      <w:r w:rsidRPr="007567AE">
        <w:t xml:space="preserve"> “ssh2</w:t>
      </w:r>
      <w:r w:rsidR="00A00328" w:rsidRPr="007567AE">
        <w:t>”.</w:t>
      </w:r>
      <w:r>
        <w:t xml:space="preserve"> Imprimimos las columnas en el orden deseado mediante </w:t>
      </w:r>
      <w:proofErr w:type="spellStart"/>
      <w:r>
        <w:rPr>
          <w:i/>
          <w:iCs/>
        </w:rPr>
        <w:t>cut</w:t>
      </w:r>
      <w:proofErr w:type="spellEnd"/>
      <w:r>
        <w:t xml:space="preserve"> y solo mostraremos las últimas 5 usando</w:t>
      </w:r>
      <w:r>
        <w:rPr>
          <w:i/>
          <w:iCs/>
        </w:rPr>
        <w:t xml:space="preserve"> </w:t>
      </w:r>
      <w:proofErr w:type="spellStart"/>
      <w:r>
        <w:rPr>
          <w:i/>
          <w:iCs/>
        </w:rPr>
        <w:t>tail</w:t>
      </w:r>
      <w:proofErr w:type="spellEnd"/>
      <w:r>
        <w:t>.</w:t>
      </w:r>
      <w:r w:rsidR="007F6BFD">
        <w:t xml:space="preserve"> Y salimos con éxito.</w:t>
      </w:r>
    </w:p>
    <w:p w14:paraId="0D0C4C74" w14:textId="73CB270A" w:rsidR="007F6BFD" w:rsidRDefault="007567AE" w:rsidP="007F6BFD">
      <w:pPr>
        <w:pStyle w:val="Prrafodelista"/>
        <w:numPr>
          <w:ilvl w:val="2"/>
          <w:numId w:val="13"/>
        </w:numPr>
      </w:pPr>
      <w:r>
        <w:t xml:space="preserve">Las 5 últimas conexiones </w:t>
      </w:r>
      <w:r>
        <w:rPr>
          <w:b/>
          <w:bCs/>
        </w:rPr>
        <w:t>locales</w:t>
      </w:r>
      <w:r>
        <w:t>. E</w:t>
      </w:r>
      <w:r w:rsidR="007F6BFD">
        <w:t>stas siguen otra estructura la cual comienza por “</w:t>
      </w:r>
      <w:proofErr w:type="spellStart"/>
      <w:r w:rsidR="007F6BFD">
        <w:rPr>
          <w:i/>
          <w:iCs/>
        </w:rPr>
        <w:t>pam_unix</w:t>
      </w:r>
      <w:proofErr w:type="spellEnd"/>
      <w:r w:rsidR="007F6BFD">
        <w:t>” y contiene “</w:t>
      </w:r>
      <w:proofErr w:type="spellStart"/>
      <w:r w:rsidR="007F6BFD">
        <w:rPr>
          <w:i/>
          <w:iCs/>
        </w:rPr>
        <w:t>session</w:t>
      </w:r>
      <w:proofErr w:type="spellEnd"/>
      <w:r w:rsidR="007F6BFD">
        <w:rPr>
          <w:i/>
          <w:iCs/>
        </w:rPr>
        <w:t xml:space="preserve"> </w:t>
      </w:r>
      <w:proofErr w:type="spellStart"/>
      <w:r w:rsidR="007F6BFD">
        <w:rPr>
          <w:i/>
          <w:iCs/>
        </w:rPr>
        <w:t>opened</w:t>
      </w:r>
      <w:proofErr w:type="spellEnd"/>
      <w:r w:rsidR="007F6BFD">
        <w:rPr>
          <w:i/>
          <w:iCs/>
        </w:rPr>
        <w:t xml:space="preserve"> </w:t>
      </w:r>
      <w:proofErr w:type="spellStart"/>
      <w:r w:rsidR="007F6BFD">
        <w:rPr>
          <w:i/>
          <w:iCs/>
        </w:rPr>
        <w:t>for</w:t>
      </w:r>
      <w:proofErr w:type="spellEnd"/>
      <w:r w:rsidR="007F6BFD">
        <w:rPr>
          <w:i/>
          <w:iCs/>
        </w:rPr>
        <w:t xml:space="preserve"> </w:t>
      </w:r>
      <w:proofErr w:type="spellStart"/>
      <w:r w:rsidR="007F6BFD">
        <w:rPr>
          <w:i/>
          <w:iCs/>
        </w:rPr>
        <w:t>user</w:t>
      </w:r>
      <w:proofErr w:type="spellEnd"/>
      <w:r w:rsidR="007F6BFD">
        <w:t xml:space="preserve">” que indica un correcto inicio de sesión. Seleccionamos éstas y descartamos aquellas que contienen </w:t>
      </w:r>
      <w:r w:rsidR="007F6BFD" w:rsidRPr="007F6BFD">
        <w:rPr>
          <w:i/>
          <w:iCs/>
        </w:rPr>
        <w:t xml:space="preserve">CRON, </w:t>
      </w:r>
      <w:proofErr w:type="spellStart"/>
      <w:r w:rsidR="007F6BFD" w:rsidRPr="007F6BFD">
        <w:rPr>
          <w:i/>
          <w:iCs/>
        </w:rPr>
        <w:t>root</w:t>
      </w:r>
      <w:proofErr w:type="spellEnd"/>
      <w:r w:rsidR="007F6BFD">
        <w:t xml:space="preserve"> y </w:t>
      </w:r>
      <w:proofErr w:type="spellStart"/>
      <w:r w:rsidR="00A00328" w:rsidRPr="007F6BFD">
        <w:rPr>
          <w:i/>
          <w:iCs/>
        </w:rPr>
        <w:t>sshd</w:t>
      </w:r>
      <w:proofErr w:type="spellEnd"/>
      <w:r w:rsidR="00A00328">
        <w:rPr>
          <w:i/>
          <w:iCs/>
        </w:rPr>
        <w:t xml:space="preserve"> </w:t>
      </w:r>
      <w:r w:rsidR="00A00328">
        <w:t>ya</w:t>
      </w:r>
      <w:r w:rsidR="007F6BFD">
        <w:t xml:space="preserve"> que …</w:t>
      </w:r>
    </w:p>
    <w:p w14:paraId="0BF67393" w14:textId="61C0C453" w:rsidR="007F6BFD" w:rsidRDefault="007F6BFD" w:rsidP="007F6BFD">
      <w:pPr>
        <w:pStyle w:val="Prrafodelista"/>
        <w:ind w:left="2508"/>
      </w:pPr>
      <w:r>
        <w:t xml:space="preserve">Para ello utilizamos igualmente grep y seguimos </w:t>
      </w:r>
      <w:r w:rsidR="00A00328">
        <w:t>imprimiendo, usando</w:t>
      </w:r>
      <w:r>
        <w:t xml:space="preserve"> los mandatos de la misma manera que las conexiones anteriores. Y salimos con éxito.</w:t>
      </w:r>
    </w:p>
    <w:p w14:paraId="372B6F71" w14:textId="0A07DB50" w:rsidR="007567AE" w:rsidRDefault="007F6BFD" w:rsidP="007F6BFD">
      <w:pPr>
        <w:pStyle w:val="Prrafodelista"/>
        <w:numPr>
          <w:ilvl w:val="1"/>
          <w:numId w:val="13"/>
        </w:numPr>
      </w:pPr>
      <w:r>
        <w:t>Si el argumento es “</w:t>
      </w:r>
      <w:r>
        <w:rPr>
          <w:i/>
          <w:iCs/>
        </w:rPr>
        <w:t>—</w:t>
      </w:r>
      <w:proofErr w:type="spellStart"/>
      <w:r>
        <w:rPr>
          <w:i/>
          <w:iCs/>
        </w:rPr>
        <w:t>help</w:t>
      </w:r>
      <w:proofErr w:type="spellEnd"/>
      <w:r>
        <w:t>” volvemos a llamar función llamada “</w:t>
      </w:r>
      <w:proofErr w:type="spellStart"/>
      <w:r w:rsidRPr="00210B2E">
        <w:rPr>
          <w:i/>
          <w:iCs/>
        </w:rPr>
        <w:t>echoHelp</w:t>
      </w:r>
      <w:proofErr w:type="spellEnd"/>
      <w:r>
        <w:t>” y salimos retornando un 0 del script.</w:t>
      </w:r>
    </w:p>
    <w:p w14:paraId="2DF10FDE" w14:textId="332D883D" w:rsidR="007F6BFD" w:rsidRPr="00B02AF7" w:rsidRDefault="007F6BFD" w:rsidP="007F6BFD">
      <w:pPr>
        <w:pStyle w:val="Prrafodelista"/>
        <w:numPr>
          <w:ilvl w:val="1"/>
          <w:numId w:val="13"/>
        </w:numPr>
        <w:rPr>
          <w:i/>
          <w:iCs/>
        </w:rPr>
      </w:pPr>
      <w:r>
        <w:t xml:space="preserve">Si el argumento es </w:t>
      </w:r>
      <w:r w:rsidRPr="007F6BFD">
        <w:rPr>
          <w:i/>
          <w:iCs/>
        </w:rPr>
        <w:t xml:space="preserve">“-u” </w:t>
      </w:r>
      <w:r>
        <w:t>o</w:t>
      </w:r>
      <w:r w:rsidRPr="007F6BFD">
        <w:rPr>
          <w:i/>
          <w:iCs/>
        </w:rPr>
        <w:t xml:space="preserve"> “-g”</w:t>
      </w:r>
      <w:r>
        <w:rPr>
          <w:i/>
          <w:iCs/>
        </w:rPr>
        <w:t xml:space="preserve"> </w:t>
      </w:r>
      <w:r w:rsidR="00B02AF7">
        <w:t xml:space="preserve">el script imprime por pantalla una pequeña ayuda mediante un </w:t>
      </w:r>
      <w:r w:rsidR="00B02AF7" w:rsidRPr="00B02AF7">
        <w:rPr>
          <w:i/>
          <w:iCs/>
        </w:rPr>
        <w:t>echo</w:t>
      </w:r>
      <w:r w:rsidR="00B02AF7">
        <w:t xml:space="preserve"> </w:t>
      </w:r>
      <w:r w:rsidR="00B02AF7" w:rsidRPr="00B02AF7">
        <w:t>diciendo</w:t>
      </w:r>
      <w:r w:rsidR="00B02AF7">
        <w:t xml:space="preserve"> que se debe proporcionar otro argumento como usuario o grupo, saliendo con un error de argumentos.</w:t>
      </w:r>
    </w:p>
    <w:p w14:paraId="7A085E1E" w14:textId="3954C148" w:rsidR="00B02AF7" w:rsidRPr="00B02AF7" w:rsidRDefault="00B02AF7" w:rsidP="007F6BFD">
      <w:pPr>
        <w:pStyle w:val="Prrafodelista"/>
        <w:numPr>
          <w:ilvl w:val="1"/>
          <w:numId w:val="13"/>
        </w:numPr>
        <w:rPr>
          <w:i/>
          <w:iCs/>
        </w:rPr>
      </w:pPr>
      <w:r>
        <w:t xml:space="preserve">En el resto de </w:t>
      </w:r>
      <w:r w:rsidR="00A00328">
        <w:t>los casos</w:t>
      </w:r>
      <w:r>
        <w:t xml:space="preserve"> (cualquier único argumento) se ofrece la manera de llamar a la ayuda del script y finaliza con errores de argumentos.</w:t>
      </w:r>
    </w:p>
    <w:p w14:paraId="151F3A69" w14:textId="7C0A0E5F" w:rsidR="00B02AF7" w:rsidRPr="00B02AF7" w:rsidRDefault="00B02AF7" w:rsidP="00B02AF7">
      <w:pPr>
        <w:pStyle w:val="Prrafodelista"/>
        <w:numPr>
          <w:ilvl w:val="0"/>
          <w:numId w:val="13"/>
        </w:numPr>
        <w:rPr>
          <w:i/>
          <w:iCs/>
        </w:rPr>
      </w:pPr>
      <w:r>
        <w:t xml:space="preserve">Si introducimos </w:t>
      </w:r>
      <w:r>
        <w:rPr>
          <w:b/>
          <w:bCs/>
        </w:rPr>
        <w:t>dos argumentos</w:t>
      </w:r>
      <w:r>
        <w:t xml:space="preserve"> se crean tres casos según el tipo de primer argumento:</w:t>
      </w:r>
    </w:p>
    <w:p w14:paraId="4194A3C7" w14:textId="4F366BB4" w:rsidR="00B02AF7" w:rsidRPr="00B02AF7" w:rsidRDefault="00B02AF7" w:rsidP="00B02AF7">
      <w:pPr>
        <w:pStyle w:val="Prrafodelista"/>
        <w:numPr>
          <w:ilvl w:val="1"/>
          <w:numId w:val="13"/>
        </w:numPr>
        <w:rPr>
          <w:i/>
          <w:iCs/>
        </w:rPr>
      </w:pPr>
      <w:r>
        <w:t xml:space="preserve">Si el </w:t>
      </w:r>
      <w:r w:rsidRPr="00673C0A">
        <w:t>primer argumento</w:t>
      </w:r>
      <w:r>
        <w:rPr>
          <w:b/>
          <w:bCs/>
        </w:rPr>
        <w:t xml:space="preserve"> </w:t>
      </w:r>
      <w:r>
        <w:t>es “</w:t>
      </w:r>
      <w:r>
        <w:rPr>
          <w:i/>
          <w:iCs/>
        </w:rPr>
        <w:t>-u</w:t>
      </w:r>
      <w:r w:rsidR="00A00328">
        <w:t>”:</w:t>
      </w:r>
      <w:r>
        <w:t xml:space="preserve"> Se comprobará en el archivo binario </w:t>
      </w:r>
      <w:r>
        <w:rPr>
          <w:i/>
          <w:iCs/>
        </w:rPr>
        <w:t>/</w:t>
      </w:r>
      <w:proofErr w:type="spellStart"/>
      <w:r>
        <w:rPr>
          <w:i/>
          <w:iCs/>
        </w:rPr>
        <w:t>etc</w:t>
      </w:r>
      <w:proofErr w:type="spellEnd"/>
      <w:r>
        <w:rPr>
          <w:i/>
          <w:iCs/>
        </w:rPr>
        <w:t>/</w:t>
      </w:r>
      <w:proofErr w:type="spellStart"/>
      <w:r>
        <w:rPr>
          <w:i/>
          <w:iCs/>
        </w:rPr>
        <w:t>passwd</w:t>
      </w:r>
      <w:proofErr w:type="spellEnd"/>
      <w:r>
        <w:rPr>
          <w:i/>
          <w:iCs/>
        </w:rPr>
        <w:t xml:space="preserve"> </w:t>
      </w:r>
      <w:r>
        <w:t xml:space="preserve">si el </w:t>
      </w:r>
      <w:r w:rsidR="00673C0A">
        <w:t>usuario, introducido</w:t>
      </w:r>
      <w:r>
        <w:t xml:space="preserve"> </w:t>
      </w:r>
      <w:r w:rsidR="00673C0A">
        <w:t xml:space="preserve">como segundo argumento, </w:t>
      </w:r>
      <w:r>
        <w:t xml:space="preserve">existe mediante su correspondiente filtrado usando </w:t>
      </w:r>
      <w:r>
        <w:rPr>
          <w:i/>
          <w:iCs/>
        </w:rPr>
        <w:t>grep</w:t>
      </w:r>
      <w:r>
        <w:t xml:space="preserve">. Si no existe finalizará el script con un ERROR_NOT_FOUND. En cambio, si existe realizará varias </w:t>
      </w:r>
      <w:r w:rsidR="00A00328">
        <w:t>acciones:</w:t>
      </w:r>
    </w:p>
    <w:p w14:paraId="11160C8A" w14:textId="38D2E33A" w:rsidR="00B02AF7" w:rsidRPr="00A00328" w:rsidRDefault="00B02AF7" w:rsidP="00B02AF7">
      <w:pPr>
        <w:pStyle w:val="Prrafodelista"/>
        <w:numPr>
          <w:ilvl w:val="2"/>
          <w:numId w:val="13"/>
        </w:numPr>
        <w:rPr>
          <w:i/>
          <w:iCs/>
        </w:rPr>
      </w:pPr>
      <w:r>
        <w:t xml:space="preserve">Mostrará si el usuario introducido es el que está </w:t>
      </w:r>
      <w:r w:rsidRPr="00673C0A">
        <w:rPr>
          <w:b/>
          <w:bCs/>
        </w:rPr>
        <w:t>conectado actualmente,</w:t>
      </w:r>
      <w:r>
        <w:t xml:space="preserve"> mediante el uso de </w:t>
      </w:r>
      <w:proofErr w:type="spellStart"/>
      <w:r>
        <w:rPr>
          <w:i/>
          <w:iCs/>
        </w:rPr>
        <w:t>who</w:t>
      </w:r>
      <w:proofErr w:type="spellEnd"/>
      <w:r w:rsidR="00A00328">
        <w:rPr>
          <w:i/>
          <w:iCs/>
        </w:rPr>
        <w:t>.</w:t>
      </w:r>
    </w:p>
    <w:p w14:paraId="4EB8E6B1" w14:textId="3FCF22C1" w:rsidR="00A00328" w:rsidRPr="00A00328" w:rsidRDefault="00A00328" w:rsidP="00B02AF7">
      <w:pPr>
        <w:pStyle w:val="Prrafodelista"/>
        <w:numPr>
          <w:ilvl w:val="2"/>
          <w:numId w:val="13"/>
        </w:numPr>
        <w:rPr>
          <w:i/>
          <w:iCs/>
        </w:rPr>
      </w:pPr>
      <w:r w:rsidRPr="00673C0A">
        <w:rPr>
          <w:b/>
          <w:bCs/>
        </w:rPr>
        <w:t>Las 5 últimas conexiones remotas y locales</w:t>
      </w:r>
      <w:r>
        <w:t xml:space="preserve"> de ese usuario. Usará el mismo método descrito en el apartado anterior, pero se seleccionarán solo aquellas que correspondan al usuario y se omitirá la visualización del usuario correspondiente a cada conexión.</w:t>
      </w:r>
    </w:p>
    <w:p w14:paraId="7DC3934E" w14:textId="6E8AE23A" w:rsidR="00A00328" w:rsidRPr="00165158" w:rsidRDefault="00A00328" w:rsidP="00B02AF7">
      <w:pPr>
        <w:pStyle w:val="Prrafodelista"/>
        <w:numPr>
          <w:ilvl w:val="2"/>
          <w:numId w:val="13"/>
        </w:numPr>
        <w:rPr>
          <w:i/>
          <w:iCs/>
        </w:rPr>
      </w:pPr>
      <w:r w:rsidRPr="00673C0A">
        <w:rPr>
          <w:b/>
          <w:bCs/>
        </w:rPr>
        <w:t>Los grupos a los que pertenece el usuario</w:t>
      </w:r>
      <w:r>
        <w:t xml:space="preserve">. Para ello se realiza una búsqueda en el archivo </w:t>
      </w:r>
      <w:r w:rsidRPr="00A00328">
        <w:rPr>
          <w:i/>
          <w:iCs/>
        </w:rPr>
        <w:t>/</w:t>
      </w:r>
      <w:proofErr w:type="spellStart"/>
      <w:r w:rsidRPr="00A00328">
        <w:rPr>
          <w:i/>
          <w:iCs/>
        </w:rPr>
        <w:t>etc</w:t>
      </w:r>
      <w:proofErr w:type="spellEnd"/>
      <w:r w:rsidRPr="00A00328">
        <w:rPr>
          <w:i/>
          <w:iCs/>
        </w:rPr>
        <w:t>/</w:t>
      </w:r>
      <w:proofErr w:type="spellStart"/>
      <w:r w:rsidRPr="00A00328">
        <w:rPr>
          <w:i/>
          <w:iCs/>
        </w:rPr>
        <w:t>group</w:t>
      </w:r>
      <w:proofErr w:type="spellEnd"/>
      <w:r w:rsidR="00165158">
        <w:t xml:space="preserve">. Se crea una lista de </w:t>
      </w:r>
      <w:proofErr w:type="spellStart"/>
      <w:r w:rsidR="00165158">
        <w:t>strings</w:t>
      </w:r>
      <w:proofErr w:type="spellEnd"/>
      <w:r w:rsidR="00165158">
        <w:t xml:space="preserve"> de la primera columna del archivo binario con una correspondencia entre ésta, la posterior enumeración y el usuario.</w:t>
      </w:r>
    </w:p>
    <w:p w14:paraId="174A460C" w14:textId="75CEAA49" w:rsidR="00165158" w:rsidRPr="00165158" w:rsidRDefault="00165158" w:rsidP="00B02AF7">
      <w:pPr>
        <w:pStyle w:val="Prrafodelista"/>
        <w:numPr>
          <w:ilvl w:val="2"/>
          <w:numId w:val="13"/>
        </w:numPr>
        <w:rPr>
          <w:i/>
          <w:iCs/>
        </w:rPr>
      </w:pPr>
      <w:r>
        <w:lastRenderedPageBreak/>
        <w:t>Mediante el mandato “</w:t>
      </w:r>
      <w:r>
        <w:rPr>
          <w:i/>
          <w:iCs/>
        </w:rPr>
        <w:t>du</w:t>
      </w:r>
      <w:r>
        <w:t xml:space="preserve">” se </w:t>
      </w:r>
      <w:r w:rsidRPr="00673C0A">
        <w:rPr>
          <w:b/>
          <w:bCs/>
        </w:rPr>
        <w:t>muestra el espacio ocupado</w:t>
      </w:r>
      <w:r>
        <w:t xml:space="preserve"> por la carpeta del </w:t>
      </w:r>
      <w:r w:rsidR="00673C0A">
        <w:t>usuario,</w:t>
      </w:r>
      <w:r>
        <w:t xml:space="preserve"> aunque antes se hace una pequeña comprobación de permisos ya que para acceder a estos directorio</w:t>
      </w:r>
      <w:r w:rsidR="00673C0A">
        <w:t>s</w:t>
      </w:r>
      <w:r>
        <w:t xml:space="preserve"> se necesita permisos del propio o </w:t>
      </w:r>
      <w:proofErr w:type="spellStart"/>
      <w:r>
        <w:rPr>
          <w:i/>
          <w:iCs/>
        </w:rPr>
        <w:t>root</w:t>
      </w:r>
      <w:proofErr w:type="spellEnd"/>
      <w:r>
        <w:t>.</w:t>
      </w:r>
    </w:p>
    <w:p w14:paraId="28E4117F" w14:textId="499D97EB" w:rsidR="00165158" w:rsidRDefault="00673C0A" w:rsidP="00B02AF7">
      <w:pPr>
        <w:pStyle w:val="Prrafodelista"/>
        <w:numPr>
          <w:ilvl w:val="2"/>
          <w:numId w:val="13"/>
        </w:numPr>
        <w:rPr>
          <w:i/>
          <w:iCs/>
        </w:rPr>
      </w:pPr>
      <w:r>
        <w:t xml:space="preserve">Por último, se mostrará los archivos superiores a 1MB mediante un listado usando </w:t>
      </w:r>
      <w:proofErr w:type="spellStart"/>
      <w:r w:rsidRPr="00673C0A">
        <w:rPr>
          <w:i/>
          <w:iCs/>
        </w:rPr>
        <w:t>find</w:t>
      </w:r>
      <w:proofErr w:type="spellEnd"/>
      <w:r>
        <w:rPr>
          <w:i/>
          <w:iCs/>
        </w:rPr>
        <w:t>.</w:t>
      </w:r>
    </w:p>
    <w:p w14:paraId="66277B61" w14:textId="33904275" w:rsidR="00673C0A" w:rsidRPr="00673C0A" w:rsidRDefault="00673C0A" w:rsidP="00673C0A">
      <w:pPr>
        <w:pStyle w:val="Prrafodelista"/>
        <w:numPr>
          <w:ilvl w:val="1"/>
          <w:numId w:val="13"/>
        </w:numPr>
        <w:rPr>
          <w:i/>
          <w:iCs/>
        </w:rPr>
      </w:pPr>
      <w:r>
        <w:t xml:space="preserve">Si el </w:t>
      </w:r>
      <w:r w:rsidRPr="00673C0A">
        <w:t>primer argumento</w:t>
      </w:r>
      <w:r>
        <w:t xml:space="preserve"> es “-</w:t>
      </w:r>
      <w:proofErr w:type="gramStart"/>
      <w:r>
        <w:t>g“</w:t>
      </w:r>
      <w:proofErr w:type="gramEnd"/>
      <w:r>
        <w:t>: Se comprobará en el archivo binario “</w:t>
      </w:r>
      <w:r>
        <w:rPr>
          <w:i/>
          <w:iCs/>
        </w:rPr>
        <w:t>/</w:t>
      </w:r>
      <w:proofErr w:type="spellStart"/>
      <w:r>
        <w:rPr>
          <w:i/>
          <w:iCs/>
        </w:rPr>
        <w:t>etc</w:t>
      </w:r>
      <w:proofErr w:type="spellEnd"/>
      <w:r>
        <w:rPr>
          <w:i/>
          <w:iCs/>
        </w:rPr>
        <w:t>/</w:t>
      </w:r>
      <w:proofErr w:type="spellStart"/>
      <w:r>
        <w:rPr>
          <w:i/>
          <w:iCs/>
        </w:rPr>
        <w:t>group</w:t>
      </w:r>
      <w:proofErr w:type="spellEnd"/>
      <w:r>
        <w:t xml:space="preserve">” si el grupo, introducido como segundo argumento, existe mediante </w:t>
      </w:r>
      <w:proofErr w:type="spellStart"/>
      <w:r>
        <w:rPr>
          <w:i/>
          <w:iCs/>
        </w:rPr>
        <w:t>cat</w:t>
      </w:r>
      <w:proofErr w:type="spellEnd"/>
      <w:r>
        <w:rPr>
          <w:i/>
          <w:iCs/>
        </w:rPr>
        <w:t xml:space="preserve"> </w:t>
      </w:r>
      <w:r>
        <w:t xml:space="preserve">y </w:t>
      </w:r>
      <w:r>
        <w:rPr>
          <w:i/>
          <w:iCs/>
        </w:rPr>
        <w:t xml:space="preserve">grep </w:t>
      </w:r>
      <w:r>
        <w:t xml:space="preserve"> para su </w:t>
      </w:r>
      <w:proofErr w:type="spellStart"/>
      <w:r>
        <w:t>filatrado</w:t>
      </w:r>
      <w:proofErr w:type="spellEnd"/>
      <w:r>
        <w:t>. Se guardará en una lista, la cual se comprobará si está o no vacía. Si lo está finalizará el script con ERROR_NOT_FOUND indicando además por pantalla que no existe el grupo. En cambio, si existe se mostrará la lista que contendrá todos los usuarios de ese grupo y saliendo del script con SUCCES.</w:t>
      </w:r>
    </w:p>
    <w:p w14:paraId="64835063" w14:textId="3FD6B676" w:rsidR="00673C0A" w:rsidRPr="00673C0A" w:rsidRDefault="00673C0A" w:rsidP="00673C0A">
      <w:pPr>
        <w:pStyle w:val="Prrafodelista"/>
        <w:numPr>
          <w:ilvl w:val="0"/>
          <w:numId w:val="13"/>
        </w:numPr>
        <w:rPr>
          <w:i/>
          <w:iCs/>
        </w:rPr>
      </w:pPr>
      <w:r>
        <w:t xml:space="preserve"> Si el número de argumentos es </w:t>
      </w:r>
      <w:r>
        <w:rPr>
          <w:b/>
          <w:bCs/>
        </w:rPr>
        <w:t>superior a dos</w:t>
      </w:r>
      <w:r>
        <w:t>, el script saldrá con ERROR_ARGS e imprimirá por pantalla un mensaje de uso excesivo de número de argumentos.</w:t>
      </w:r>
    </w:p>
    <w:p w14:paraId="6CC0EFA5" w14:textId="46E27764" w:rsidR="00673C0A" w:rsidRPr="007F6BFD" w:rsidRDefault="00673C0A" w:rsidP="00673C0A">
      <w:pPr>
        <w:pStyle w:val="Prrafodelista"/>
        <w:numPr>
          <w:ilvl w:val="0"/>
          <w:numId w:val="13"/>
        </w:numPr>
        <w:rPr>
          <w:i/>
          <w:iCs/>
        </w:rPr>
      </w:pPr>
      <w:r>
        <w:t xml:space="preserve">En </w:t>
      </w:r>
      <w:r>
        <w:rPr>
          <w:b/>
          <w:bCs/>
        </w:rPr>
        <w:t>el resto de los casos</w:t>
      </w:r>
      <w:r>
        <w:t xml:space="preserve"> finalizará el script con un ERROR_NO_GENERIC y un mensaje de error no típico.</w:t>
      </w:r>
    </w:p>
    <w:p w14:paraId="05AB9D85" w14:textId="030545BB" w:rsidR="00F94257" w:rsidRDefault="00F94257" w:rsidP="00F94257">
      <w:pPr>
        <w:pStyle w:val="Ttulo2"/>
      </w:pPr>
      <w:bookmarkStart w:id="7" w:name="_Toc126220794"/>
      <w:r>
        <w:t>Casos de Prueba</w:t>
      </w:r>
      <w:bookmarkEnd w:id="7"/>
    </w:p>
    <w:p w14:paraId="67B8459A" w14:textId="68226229" w:rsidR="00E927DE" w:rsidRDefault="00E927DE">
      <w:pPr>
        <w:spacing w:before="0" w:after="0" w:line="240" w:lineRule="auto"/>
        <w:jc w:val="left"/>
      </w:pPr>
      <w:r>
        <w:br w:type="page"/>
      </w:r>
    </w:p>
    <w:p w14:paraId="0A1CB822" w14:textId="77777777" w:rsidR="00695A7D" w:rsidRDefault="00695A7D">
      <w:pPr>
        <w:spacing w:before="0" w:after="0" w:line="240" w:lineRule="auto"/>
        <w:jc w:val="left"/>
        <w:rPr>
          <w:rFonts w:ascii="Gill Sans MT" w:eastAsiaTheme="majorEastAsia" w:hAnsi="Gill Sans MT" w:cstheme="majorBidi"/>
          <w:color w:val="CB1B16"/>
          <w:sz w:val="44"/>
          <w:szCs w:val="32"/>
        </w:rPr>
      </w:pPr>
    </w:p>
    <w:p w14:paraId="007CD898" w14:textId="30B5DA07" w:rsidR="00996856" w:rsidRDefault="00996856" w:rsidP="00996856">
      <w:pPr>
        <w:pStyle w:val="Ttulo1"/>
      </w:pPr>
      <w:bookmarkStart w:id="8" w:name="_Toc126220795"/>
      <w:r>
        <w:t>Comentarios Personales</w:t>
      </w:r>
      <w:bookmarkEnd w:id="8"/>
    </w:p>
    <w:p w14:paraId="4B7A1D8D" w14:textId="789C47D8" w:rsidR="000C0801" w:rsidRDefault="000C0801" w:rsidP="000C0801">
      <w:pPr>
        <w:rPr>
          <w:b/>
          <w:bCs/>
          <w:highlight w:val="green"/>
        </w:rPr>
      </w:pPr>
      <w:r w:rsidRPr="003D214A">
        <w:rPr>
          <w:b/>
          <w:bCs/>
          <w:highlight w:val="green"/>
        </w:rPr>
        <w:t xml:space="preserve">&lt;&lt; MÁXIMO </w:t>
      </w:r>
      <w:r>
        <w:rPr>
          <w:b/>
          <w:bCs/>
          <w:highlight w:val="green"/>
        </w:rPr>
        <w:t>2</w:t>
      </w:r>
      <w:r w:rsidRPr="003D214A">
        <w:rPr>
          <w:b/>
          <w:bCs/>
          <w:highlight w:val="green"/>
        </w:rPr>
        <w:t xml:space="preserve"> PÁGINAS &gt;&gt;</w:t>
      </w:r>
    </w:p>
    <w:p w14:paraId="435B35BB" w14:textId="59B70D1C" w:rsidR="00304F7F" w:rsidRDefault="00304F7F" w:rsidP="00304F7F">
      <w:pPr>
        <w:pStyle w:val="Ttulo2"/>
      </w:pPr>
      <w:bookmarkStart w:id="9" w:name="_Toc126220796"/>
      <w:r w:rsidRPr="00304F7F">
        <w:t>Problemas Encontrados</w:t>
      </w:r>
      <w:bookmarkEnd w:id="9"/>
    </w:p>
    <w:p w14:paraId="008E94AD" w14:textId="5E3E3A72" w:rsidR="00E927DE" w:rsidRPr="00E927DE" w:rsidRDefault="00E927DE" w:rsidP="00E927DE">
      <w:r>
        <w:t xml:space="preserve">Para </w:t>
      </w:r>
      <w:r w:rsidR="00C26894">
        <w:t>crear el archivo info_user.log</w:t>
      </w:r>
      <w:r>
        <w:t xml:space="preserve"> </w:t>
      </w:r>
      <w:r w:rsidR="00C26894">
        <w:t xml:space="preserve">en el </w:t>
      </w:r>
      <w:r>
        <w:t xml:space="preserve">directorio </w:t>
      </w:r>
      <w:proofErr w:type="gramStart"/>
      <w:r>
        <w:t>objetivo :</w:t>
      </w:r>
      <w:proofErr w:type="gramEnd"/>
      <w:r>
        <w:t xml:space="preserve"> /</w:t>
      </w:r>
      <w:proofErr w:type="spellStart"/>
      <w:r>
        <w:t>var</w:t>
      </w:r>
      <w:proofErr w:type="spellEnd"/>
      <w:r>
        <w:t>/log/ se necesitan permisos de</w:t>
      </w:r>
      <w:r w:rsidR="00C26894">
        <w:t xml:space="preserve"> </w:t>
      </w:r>
      <w:proofErr w:type="spellStart"/>
      <w:r w:rsidR="00C26894">
        <w:t>root</w:t>
      </w:r>
      <w:proofErr w:type="spellEnd"/>
      <w:r w:rsidR="00C26894">
        <w:t xml:space="preserve"> de modo que la manera de solucionar este contratiempo ha sido usar sudo </w:t>
      </w:r>
      <w:proofErr w:type="spellStart"/>
      <w:r w:rsidR="00C26894">
        <w:t>tee</w:t>
      </w:r>
      <w:proofErr w:type="spellEnd"/>
      <w:r w:rsidR="00C26894">
        <w:t xml:space="preserve"> para escalar privilegios en un script meramente informativo.</w:t>
      </w:r>
    </w:p>
    <w:p w14:paraId="41448B28" w14:textId="050F5037" w:rsidR="00304F7F" w:rsidRPr="00304F7F" w:rsidRDefault="00304F7F" w:rsidP="00304F7F">
      <w:pPr>
        <w:pStyle w:val="Ttulo2"/>
      </w:pPr>
      <w:bookmarkStart w:id="10" w:name="_Toc126220797"/>
      <w:r w:rsidRPr="00304F7F">
        <w:t>Críticas Constructivas</w:t>
      </w:r>
      <w:bookmarkEnd w:id="10"/>
    </w:p>
    <w:p w14:paraId="59377D47" w14:textId="4D182513" w:rsidR="00996856" w:rsidRDefault="00F55C6A" w:rsidP="00996856">
      <w:pPr>
        <w:rPr>
          <w:b/>
          <w:bCs/>
          <w:highlight w:val="yellow"/>
        </w:rPr>
      </w:pPr>
      <w:r>
        <w:rPr>
          <w:b/>
          <w:bCs/>
          <w:highlight w:val="yellow"/>
        </w:rPr>
        <w:t xml:space="preserve"> </w:t>
      </w:r>
    </w:p>
    <w:p w14:paraId="02C40C21" w14:textId="6EFA578D" w:rsidR="00304F7F" w:rsidRDefault="00304F7F" w:rsidP="00304F7F">
      <w:pPr>
        <w:pStyle w:val="Ttulo2"/>
      </w:pPr>
      <w:bookmarkStart w:id="11" w:name="_Toc126220798"/>
      <w:r w:rsidRPr="00304F7F">
        <w:t>Propuesta De Mejoras</w:t>
      </w:r>
      <w:bookmarkEnd w:id="11"/>
    </w:p>
    <w:p w14:paraId="3DA85E00" w14:textId="5CB5EC82" w:rsidR="00C26894" w:rsidRPr="00C26894" w:rsidRDefault="00C26894" w:rsidP="00C26894"/>
    <w:p w14:paraId="069E63CE" w14:textId="1A659873" w:rsidR="004726A8" w:rsidRPr="004726A8" w:rsidRDefault="004726A8" w:rsidP="004726A8">
      <w:pPr>
        <w:pStyle w:val="Ttulo2"/>
      </w:pPr>
      <w:bookmarkStart w:id="12" w:name="_Toc126220799"/>
      <w:r w:rsidRPr="004726A8">
        <w:t>Evaluación Del Tiempo Dedicado</w:t>
      </w:r>
      <w:bookmarkEnd w:id="12"/>
    </w:p>
    <w:p w14:paraId="53AB591F" w14:textId="19C3795F" w:rsidR="000225A8" w:rsidRDefault="000225A8"/>
    <w:sectPr w:rsidR="000225A8" w:rsidSect="00C349AE">
      <w:headerReference w:type="even" r:id="rId10"/>
      <w:headerReference w:type="default" r:id="rId11"/>
      <w:footerReference w:type="even" r:id="rId12"/>
      <w:footerReference w:type="default" r:id="rId13"/>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8104" w14:textId="77777777" w:rsidR="00C349AE" w:rsidRDefault="00C349AE" w:rsidP="000F32D0">
      <w:pPr>
        <w:spacing w:before="0" w:after="0" w:line="240" w:lineRule="auto"/>
      </w:pPr>
      <w:r>
        <w:separator/>
      </w:r>
    </w:p>
    <w:p w14:paraId="417D3E03" w14:textId="77777777" w:rsidR="00C349AE" w:rsidRDefault="00C349AE"/>
  </w:endnote>
  <w:endnote w:type="continuationSeparator" w:id="0">
    <w:p w14:paraId="09580971" w14:textId="77777777" w:rsidR="00C349AE" w:rsidRDefault="00C349AE" w:rsidP="000F32D0">
      <w:pPr>
        <w:spacing w:before="0" w:after="0" w:line="240" w:lineRule="auto"/>
      </w:pPr>
      <w:r>
        <w:continuationSeparator/>
      </w:r>
    </w:p>
    <w:p w14:paraId="116EF3AB" w14:textId="77777777" w:rsidR="00C349AE" w:rsidRDefault="00C34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01C7DDC3"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C36C2">
          <w:rPr>
            <w:rStyle w:val="SubttuloCar"/>
            <w:sz w:val="20"/>
            <w:szCs w:val="14"/>
          </w:rPr>
          <w:t>[Práctica 1 – SCRIPTING]</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B9A30" w14:textId="77777777" w:rsidR="00C349AE" w:rsidRDefault="00C349AE" w:rsidP="000F32D0">
      <w:pPr>
        <w:spacing w:before="0" w:after="0" w:line="240" w:lineRule="auto"/>
      </w:pPr>
      <w:r>
        <w:separator/>
      </w:r>
    </w:p>
    <w:p w14:paraId="23172118" w14:textId="77777777" w:rsidR="00C349AE" w:rsidRDefault="00C349AE"/>
  </w:footnote>
  <w:footnote w:type="continuationSeparator" w:id="0">
    <w:p w14:paraId="1E518C5C" w14:textId="77777777" w:rsidR="00C349AE" w:rsidRDefault="00C349AE" w:rsidP="000F32D0">
      <w:pPr>
        <w:spacing w:before="0" w:after="0" w:line="240" w:lineRule="auto"/>
      </w:pPr>
      <w:r>
        <w:continuationSeparator/>
      </w:r>
    </w:p>
    <w:p w14:paraId="398266E9" w14:textId="77777777" w:rsidR="00C349AE" w:rsidRDefault="00C34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36B701C7"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C36C2">
          <w:t>[Práctica 1 – SCRIPTING]</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820D1C">
          <w:t>CRISTIAN LAURENTIU SINDILA</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490B7A"/>
    <w:multiLevelType w:val="hybridMultilevel"/>
    <w:tmpl w:val="A812373E"/>
    <w:lvl w:ilvl="0" w:tplc="14288CF8">
      <w:numFmt w:val="bullet"/>
      <w:lvlText w:val="-"/>
      <w:lvlJc w:val="left"/>
      <w:pPr>
        <w:ind w:left="1068" w:hanging="360"/>
      </w:pPr>
      <w:rPr>
        <w:rFonts w:ascii="Helvetica Light" w:eastAsiaTheme="minorHAnsi" w:hAnsi="Helvetica Light"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 w:numId="13" w16cid:durableId="1827041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10201"/>
    <w:rsid w:val="000225A8"/>
    <w:rsid w:val="00030764"/>
    <w:rsid w:val="00042830"/>
    <w:rsid w:val="00087AF9"/>
    <w:rsid w:val="00093C40"/>
    <w:rsid w:val="00097C4B"/>
    <w:rsid w:val="000B126D"/>
    <w:rsid w:val="000C0801"/>
    <w:rsid w:val="000C4B00"/>
    <w:rsid w:val="000D54CD"/>
    <w:rsid w:val="000F092A"/>
    <w:rsid w:val="000F32D0"/>
    <w:rsid w:val="000F3F1D"/>
    <w:rsid w:val="00152046"/>
    <w:rsid w:val="00165158"/>
    <w:rsid w:val="0017623E"/>
    <w:rsid w:val="00176842"/>
    <w:rsid w:val="001B00C2"/>
    <w:rsid w:val="001B2305"/>
    <w:rsid w:val="001C364C"/>
    <w:rsid w:val="001E74BC"/>
    <w:rsid w:val="001F28D9"/>
    <w:rsid w:val="00210B2E"/>
    <w:rsid w:val="00225C22"/>
    <w:rsid w:val="00246CA0"/>
    <w:rsid w:val="00264E5B"/>
    <w:rsid w:val="00286FBD"/>
    <w:rsid w:val="002A63AB"/>
    <w:rsid w:val="002C704D"/>
    <w:rsid w:val="00304F7F"/>
    <w:rsid w:val="00323A39"/>
    <w:rsid w:val="00331E71"/>
    <w:rsid w:val="00385607"/>
    <w:rsid w:val="00387066"/>
    <w:rsid w:val="003C51E7"/>
    <w:rsid w:val="003D214A"/>
    <w:rsid w:val="00427E24"/>
    <w:rsid w:val="00437A1A"/>
    <w:rsid w:val="004726A8"/>
    <w:rsid w:val="0048001E"/>
    <w:rsid w:val="00482DA4"/>
    <w:rsid w:val="00484AFC"/>
    <w:rsid w:val="004963AE"/>
    <w:rsid w:val="00496707"/>
    <w:rsid w:val="004A5699"/>
    <w:rsid w:val="004A5818"/>
    <w:rsid w:val="0052123F"/>
    <w:rsid w:val="0058008B"/>
    <w:rsid w:val="00587AC3"/>
    <w:rsid w:val="005967CA"/>
    <w:rsid w:val="005A48E5"/>
    <w:rsid w:val="00611F5D"/>
    <w:rsid w:val="00651B9B"/>
    <w:rsid w:val="006609F9"/>
    <w:rsid w:val="00673C0A"/>
    <w:rsid w:val="00695A7D"/>
    <w:rsid w:val="006A69BA"/>
    <w:rsid w:val="006C7BD1"/>
    <w:rsid w:val="0071455A"/>
    <w:rsid w:val="007567AE"/>
    <w:rsid w:val="00761AAC"/>
    <w:rsid w:val="0079641B"/>
    <w:rsid w:val="007A5D68"/>
    <w:rsid w:val="007C36C2"/>
    <w:rsid w:val="007D7CE4"/>
    <w:rsid w:val="007F6BFD"/>
    <w:rsid w:val="008022B5"/>
    <w:rsid w:val="00820D1C"/>
    <w:rsid w:val="008B40D7"/>
    <w:rsid w:val="008F6188"/>
    <w:rsid w:val="00926D63"/>
    <w:rsid w:val="00931251"/>
    <w:rsid w:val="009953FF"/>
    <w:rsid w:val="00996856"/>
    <w:rsid w:val="009B1FAF"/>
    <w:rsid w:val="009B4CE7"/>
    <w:rsid w:val="00A00328"/>
    <w:rsid w:val="00A0489B"/>
    <w:rsid w:val="00A4439D"/>
    <w:rsid w:val="00A5282C"/>
    <w:rsid w:val="00A74653"/>
    <w:rsid w:val="00B02AF7"/>
    <w:rsid w:val="00B21A18"/>
    <w:rsid w:val="00B32BF7"/>
    <w:rsid w:val="00B35A07"/>
    <w:rsid w:val="00BC5392"/>
    <w:rsid w:val="00C001D3"/>
    <w:rsid w:val="00C05065"/>
    <w:rsid w:val="00C26894"/>
    <w:rsid w:val="00C349AE"/>
    <w:rsid w:val="00CE6DEB"/>
    <w:rsid w:val="00D07ABC"/>
    <w:rsid w:val="00D11099"/>
    <w:rsid w:val="00D1360A"/>
    <w:rsid w:val="00D1791A"/>
    <w:rsid w:val="00D80893"/>
    <w:rsid w:val="00DC1465"/>
    <w:rsid w:val="00E52214"/>
    <w:rsid w:val="00E927DE"/>
    <w:rsid w:val="00F01D42"/>
    <w:rsid w:val="00F55C6A"/>
    <w:rsid w:val="00F74230"/>
    <w:rsid w:val="00F8552F"/>
    <w:rsid w:val="00F92F8F"/>
    <w:rsid w:val="00F94257"/>
    <w:rsid w:val="00FB18AD"/>
    <w:rsid w:val="00FF39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47358B"/>
    <w:rsid w:val="0059583B"/>
    <w:rsid w:val="006734A3"/>
    <w:rsid w:val="007510AD"/>
    <w:rsid w:val="008A07E7"/>
    <w:rsid w:val="0090589E"/>
    <w:rsid w:val="00C8092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208</TotalTime>
  <Pages>7</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SCRIPTING]</dc:subject>
  <dc:creator>CRISTIAN LAURENTIU SINDILA</dc:creator>
  <cp:keywords/>
  <dc:description/>
  <cp:lastModifiedBy>Cristian Sindila</cp:lastModifiedBy>
  <cp:revision>52</cp:revision>
  <cp:lastPrinted>2017-12-13T13:41:00Z</cp:lastPrinted>
  <dcterms:created xsi:type="dcterms:W3CDTF">2022-10-04T18:10:00Z</dcterms:created>
  <dcterms:modified xsi:type="dcterms:W3CDTF">2024-03-15T12:43:00Z</dcterms:modified>
</cp:coreProperties>
</file>